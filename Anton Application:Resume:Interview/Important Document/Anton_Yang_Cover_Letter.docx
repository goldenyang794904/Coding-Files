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Your Name"/>
        <w:tag w:val="Your Name"/>
        <w:id w:val="1760865497"/>
        <w:placeholder>
          <w:docPart w:val="E05D8BE4842D5742A5AECD3ADEE1B487"/>
        </w:placeholder>
        <w:dataBinding w:prefixMappings="xmlns:ns0='http://schemas.openxmlformats.org/officeDocument/2006/extended-properties' " w:xpath="/ns0:Properties[1]/ns0:Company[1]" w:storeItemID="{6668398D-A668-4E3E-A5EB-62B293D839F1}"/>
        <w15:appearance w15:val="hidden"/>
        <w:text w:multiLine="1"/>
      </w:sdtPr>
      <w:sdtContent>
        <w:p w14:paraId="53A58310" w14:textId="34DFCC1B" w:rsidR="00AC6117" w:rsidRDefault="00170E07">
          <w:pPr>
            <w:pStyle w:val="Name"/>
          </w:pPr>
          <w:r>
            <w:t>Anton Yang</w:t>
          </w:r>
        </w:p>
      </w:sdtContent>
    </w:sdt>
    <w:p w14:paraId="5DF3E04A" w14:textId="683804BC" w:rsidR="00170E07" w:rsidRDefault="00170E07">
      <w:pPr>
        <w:pStyle w:val="SenderContactInfo"/>
      </w:pPr>
      <w:r>
        <w:t>1228 Shingle Oak CT, Troy, MO, 63379</w:t>
      </w:r>
      <w:r w:rsidR="0048751C">
        <w:t xml:space="preserve"> | </w:t>
      </w:r>
      <w:r>
        <w:t>636-579-7776</w:t>
      </w:r>
      <w:r w:rsidR="0048751C">
        <w:t xml:space="preserve"> | </w:t>
      </w:r>
      <w:r>
        <w:t>anton794904@gmail.com</w:t>
      </w:r>
    </w:p>
    <w:sdt>
      <w:sdtPr>
        <w:alias w:val="Enter Date:"/>
        <w:tag w:val="Enter Date:"/>
        <w:id w:val="1555270461"/>
        <w:placeholder>
          <w:docPart w:val="BCE961D742F42945A99324750C8B6D67"/>
        </w:placeholder>
        <w:temporary/>
        <w:showingPlcHdr/>
        <w15:appearance w15:val="hidden"/>
      </w:sdtPr>
      <w:sdtContent>
        <w:p w14:paraId="4EE85403" w14:textId="77777777" w:rsidR="00F72272" w:rsidRDefault="00E5559C">
          <w:pPr>
            <w:pStyle w:val="Date"/>
          </w:pPr>
          <w:r>
            <w:t>Date</w:t>
          </w:r>
        </w:p>
      </w:sdtContent>
    </w:sdt>
    <w:sdt>
      <w:sdtPr>
        <w:alias w:val="Enter Recipient Name:"/>
        <w:tag w:val="Enter Recipient Name:"/>
        <w:id w:val="696896679"/>
        <w:placeholder>
          <w:docPart w:val="9054C38C20C62E469971833FD8806780"/>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p w14:paraId="41EBD307" w14:textId="0D486FEE" w:rsidR="0048751C" w:rsidRDefault="00170E07">
          <w:pPr>
            <w:pStyle w:val="RecipientContactInfo"/>
          </w:pPr>
          <w:r>
            <w:t>Oliver Wyman</w:t>
          </w:r>
        </w:p>
      </w:sdtContent>
    </w:sdt>
    <w:p w14:paraId="4880E2AE" w14:textId="6EA16934" w:rsidR="0048751C" w:rsidRDefault="00170E07">
      <w:pPr>
        <w:pStyle w:val="RecipientContactInfo"/>
      </w:pPr>
      <w:r>
        <w:t>Summer 2024 US Life Intern</w:t>
      </w:r>
    </w:p>
    <w:p w14:paraId="138505EE" w14:textId="20522220" w:rsidR="0048751C" w:rsidRDefault="00170E07">
      <w:pPr>
        <w:pStyle w:val="RecipientContactInfo"/>
      </w:pPr>
      <w:r>
        <w:t>2405 Grand Boulevard, Crown Center Square</w:t>
      </w:r>
    </w:p>
    <w:p w14:paraId="6D047349" w14:textId="2F0DA032" w:rsidR="00170E07" w:rsidRDefault="00170E07">
      <w:pPr>
        <w:pStyle w:val="RecipientContactInfo"/>
      </w:pPr>
      <w:r>
        <w:t>Kansas City, MO, 64108</w:t>
      </w:r>
    </w:p>
    <w:p w14:paraId="1A150B29" w14:textId="77777777" w:rsidR="004C658A" w:rsidRDefault="004C658A" w:rsidP="00170E07"/>
    <w:p w14:paraId="4003B901" w14:textId="716A6797" w:rsidR="00170E07" w:rsidRDefault="00170E07" w:rsidP="00170E07">
      <w:r>
        <w:t>Dear Hiring Team,</w:t>
      </w:r>
    </w:p>
    <w:p w14:paraId="631302CE" w14:textId="087F67CC" w:rsidR="00170E07" w:rsidRDefault="00170E07" w:rsidP="00170E07">
      <w:r>
        <w:t xml:space="preserve">I am writing to express my strong interest and passion for </w:t>
      </w:r>
      <w:r w:rsidR="004C658A">
        <w:t xml:space="preserve">the </w:t>
      </w:r>
      <w:r>
        <w:t>Actuarial Internship position within the US Life of Oliver Wyman</w:t>
      </w:r>
      <w:r>
        <w:t xml:space="preserve">. I have a solid background in mathematics and statistics, strong analytical skills, and a strong interest in solving complex and real-world problems. I am confident in my ability to make a meaningful contribution to your team. </w:t>
      </w:r>
    </w:p>
    <w:p w14:paraId="4D11AB38" w14:textId="67359674" w:rsidR="00170E07" w:rsidRDefault="00170E07" w:rsidP="00170E07">
      <w:r>
        <w:t xml:space="preserve">I am currently pursuing an Actuarial Science and Statistics (plus a music minor) at the University of Missouri. I have acquired a strong foundation in statistical analysis and mathematical concepts that set me up for success in this internship position. Additionally, my internship as an Undergraduate researcher at the University of North Carolina Charlotte provided me a valuable hands-on experience, where I applied my statistical knowledge to find the optimal treatment for individuals. This internship also gave me an opportunity to use my computer skills to run simulations and analyze real-world data through R. During my time there, I was able to work on a project of developing a statistical model, conducting simulations, and analyzing real-world data. </w:t>
      </w:r>
    </w:p>
    <w:p w14:paraId="39E25FE2" w14:textId="605AFF85" w:rsidR="00170E07" w:rsidRDefault="00170E07" w:rsidP="00170E07">
      <w:r>
        <w:t xml:space="preserve">What excites me most about Oliver Wyman is the opportunity to </w:t>
      </w:r>
      <w:r>
        <w:t>collaborate with industry leaders and experienced consultants. I am particularly drawn to the prospect of engaging in diverse and cutting-edge projects, such as life and annuity product development, pric</w:t>
      </w:r>
      <w:r w:rsidR="004C658A">
        <w:t xml:space="preserve">ing assumption review, and Actuarial model conversions and optimization. I am inspired by Oliver Wyman’s ideas to lead the industry and consistently help clients achieve their strategic objectives. </w:t>
      </w:r>
    </w:p>
    <w:p w14:paraId="3C852117" w14:textId="77777777" w:rsidR="00170E07" w:rsidRDefault="00170E07" w:rsidP="00170E07"/>
    <w:p w14:paraId="5A534DD7" w14:textId="5EACDAC0" w:rsidR="00170E07" w:rsidRDefault="00170E07" w:rsidP="00170E07">
      <w:r>
        <w:t xml:space="preserve">As an undergraduate student who is motivated to pass multiple SOA exams before the internship begins and </w:t>
      </w:r>
      <w:r w:rsidR="004C658A">
        <w:t>possesses</w:t>
      </w:r>
      <w:r>
        <w:t xml:space="preserve"> numerous technical skills and knowledge, I am confident I will prove an asset to your company. I am available at your convenience and hope to hear from you soon. </w:t>
      </w:r>
    </w:p>
    <w:p w14:paraId="48DE0CD1" w14:textId="77777777" w:rsidR="00170E07" w:rsidRDefault="00170E07" w:rsidP="00170E07"/>
    <w:p w14:paraId="099E945B" w14:textId="77777777" w:rsidR="00170E07" w:rsidRDefault="00170E07" w:rsidP="00170E07">
      <w:r>
        <w:t xml:space="preserve">Thank you for your consideration. </w:t>
      </w:r>
    </w:p>
    <w:p w14:paraId="23AE2626" w14:textId="77777777" w:rsidR="00170E07" w:rsidRDefault="00170E07" w:rsidP="00170E07"/>
    <w:p w14:paraId="6AFA5765" w14:textId="77777777" w:rsidR="00170E07" w:rsidRDefault="00170E07" w:rsidP="00170E07">
      <w:r>
        <w:t>Sincerely,</w:t>
      </w:r>
    </w:p>
    <w:p w14:paraId="5718D018" w14:textId="2B21EBA9" w:rsidR="00BC467A" w:rsidRDefault="00170E07" w:rsidP="00170E07">
      <w:r>
        <w:t>Anton Yan</w:t>
      </w:r>
      <w:r>
        <w:t>g</w:t>
      </w:r>
    </w:p>
    <w:sectPr w:rsidR="00BC467A">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4FAFE" w14:textId="77777777" w:rsidR="001221F0" w:rsidRDefault="001221F0">
      <w:pPr>
        <w:spacing w:after="0" w:line="240" w:lineRule="auto"/>
      </w:pPr>
      <w:r>
        <w:separator/>
      </w:r>
    </w:p>
  </w:endnote>
  <w:endnote w:type="continuationSeparator" w:id="0">
    <w:p w14:paraId="4B37243F" w14:textId="77777777" w:rsidR="001221F0" w:rsidRDefault="00122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357208E7" w14:textId="77777777" w:rsidR="00F72272" w:rsidRDefault="00E5559C">
        <w:pPr>
          <w:pStyle w:val="Footer"/>
        </w:pPr>
        <w:r>
          <w:fldChar w:fldCharType="begin"/>
        </w:r>
        <w:r>
          <w:instrText xml:space="preserve"> PAGE   \* MERGEFORMAT </w:instrText>
        </w:r>
        <w:r>
          <w:fldChar w:fldCharType="separate"/>
        </w:r>
        <w:r w:rsidR="00BC467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E166C" w14:textId="77777777" w:rsidR="001221F0" w:rsidRDefault="001221F0">
      <w:pPr>
        <w:spacing w:after="0" w:line="240" w:lineRule="auto"/>
      </w:pPr>
      <w:r>
        <w:separator/>
      </w:r>
    </w:p>
  </w:footnote>
  <w:footnote w:type="continuationSeparator" w:id="0">
    <w:p w14:paraId="42F2876C" w14:textId="77777777" w:rsidR="001221F0" w:rsidRDefault="001221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F0A37" w14:textId="77777777" w:rsidR="00F72272" w:rsidRDefault="00E5559C">
    <w:pPr>
      <w:pStyle w:val="Header"/>
    </w:pPr>
    <w:r>
      <w:rPr>
        <w:noProof/>
        <w:lang w:eastAsia="en-US"/>
      </w:rPr>
      <mc:AlternateContent>
        <mc:Choice Requires="wpg">
          <w:drawing>
            <wp:anchor distT="0" distB="0" distL="114300" distR="114300" simplePos="0" relativeHeight="251661312" behindDoc="0" locked="0" layoutInCell="1" allowOverlap="1" wp14:anchorId="1D27621A" wp14:editId="0AEB33E6">
              <wp:simplePos x="0" y="0"/>
              <wp:positionH relativeFrom="margin">
                <wp:align>left</wp:align>
              </wp:positionH>
              <wp:positionV relativeFrom="page">
                <wp:align>top</wp:align>
              </wp:positionV>
              <wp:extent cx="3200400" cy="10056322"/>
              <wp:effectExtent l="0" t="0" r="0" b="0"/>
              <wp:wrapNone/>
              <wp:docPr id="4" name="Group 4"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654AA71" id="Group 4" o:spid="_x0000_s1026" alt="Background rectangle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0E176" w14:textId="77777777" w:rsidR="00F72272" w:rsidRDefault="00E5559C">
    <w:pPr>
      <w:pStyle w:val="Header"/>
    </w:pPr>
    <w:r>
      <w:rPr>
        <w:noProof/>
        <w:lang w:eastAsia="en-US"/>
      </w:rPr>
      <mc:AlternateContent>
        <mc:Choice Requires="wpg">
          <w:drawing>
            <wp:anchor distT="0" distB="0" distL="114300" distR="114300" simplePos="0" relativeHeight="251663360" behindDoc="0" locked="0" layoutInCell="1" allowOverlap="1" wp14:anchorId="7C32B7B9" wp14:editId="40BF24C0">
              <wp:simplePos x="0" y="0"/>
              <wp:positionH relativeFrom="margin">
                <wp:align>left</wp:align>
              </wp:positionH>
              <wp:positionV relativeFrom="page">
                <wp:align>top</wp:align>
              </wp:positionV>
              <wp:extent cx="3200400" cy="10056322"/>
              <wp:effectExtent l="0" t="0" r="0" b="0"/>
              <wp:wrapNone/>
              <wp:docPr id="5" name="Group 5" descr="Background rectangle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ABC2929" id="Group 5" o:spid="_x0000_s1026" alt="Background rectangle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num w:numId="1" w16cid:durableId="1075782726">
    <w:abstractNumId w:val="9"/>
  </w:num>
  <w:num w:numId="2" w16cid:durableId="1760447931">
    <w:abstractNumId w:val="7"/>
  </w:num>
  <w:num w:numId="3" w16cid:durableId="1025712185">
    <w:abstractNumId w:val="6"/>
  </w:num>
  <w:num w:numId="4" w16cid:durableId="1659574042">
    <w:abstractNumId w:val="5"/>
  </w:num>
  <w:num w:numId="5" w16cid:durableId="513035964">
    <w:abstractNumId w:val="4"/>
  </w:num>
  <w:num w:numId="6" w16cid:durableId="1491365433">
    <w:abstractNumId w:val="8"/>
  </w:num>
  <w:num w:numId="7" w16cid:durableId="1473937068">
    <w:abstractNumId w:val="3"/>
  </w:num>
  <w:num w:numId="8" w16cid:durableId="1543131838">
    <w:abstractNumId w:val="2"/>
  </w:num>
  <w:num w:numId="9" w16cid:durableId="1737779367">
    <w:abstractNumId w:val="1"/>
  </w:num>
  <w:num w:numId="10" w16cid:durableId="651452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07"/>
    <w:rsid w:val="001221F0"/>
    <w:rsid w:val="00170E07"/>
    <w:rsid w:val="00251664"/>
    <w:rsid w:val="003F5321"/>
    <w:rsid w:val="0048751C"/>
    <w:rsid w:val="004C658A"/>
    <w:rsid w:val="00501646"/>
    <w:rsid w:val="00775AFB"/>
    <w:rsid w:val="00AA77E8"/>
    <w:rsid w:val="00AC6117"/>
    <w:rsid w:val="00BC467A"/>
    <w:rsid w:val="00E5559C"/>
    <w:rsid w:val="00F72272"/>
    <w:rsid w:val="00F86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684E8"/>
  <w15:chartTrackingRefBased/>
  <w15:docId w15:val="{633EC65F-23B2-2942-AEC3-46410ECC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uiPriority="6"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21"/>
  </w:style>
  <w:style w:type="paragraph" w:styleId="Heading1">
    <w:name w:val="heading 1"/>
    <w:basedOn w:val="Normal"/>
    <w:next w:val="Normal"/>
    <w:link w:val="Heading1Char"/>
    <w:uiPriority w:val="9"/>
    <w:qFormat/>
    <w:pPr>
      <w:spacing w:before="320" w:after="200"/>
      <w:contextualSpacing/>
      <w:outlineLvl w:val="0"/>
    </w:pPr>
    <w:rPr>
      <w:b/>
      <w:spacing w:val="21"/>
      <w:sz w:val="26"/>
    </w:rPr>
  </w:style>
  <w:style w:type="paragraph" w:styleId="Heading2">
    <w:name w:val="heading 2"/>
    <w:basedOn w:val="Normal"/>
    <w:next w:val="Normal"/>
    <w:link w:val="Heading2Char"/>
    <w:uiPriority w:val="9"/>
    <w:semiHidden/>
    <w:unhideWhenUsed/>
    <w:qFormat/>
    <w:pPr>
      <w:keepNext/>
      <w:keepLines/>
      <w:spacing w:before="220" w:after="80"/>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link w:val="DateChar"/>
    <w:uiPriority w:val="3"/>
    <w:qFormat/>
    <w:pPr>
      <w:spacing w:line="240" w:lineRule="auto"/>
    </w:pPr>
    <w:rPr>
      <w:b/>
      <w:spacing w:val="21"/>
    </w:rPr>
  </w:style>
  <w:style w:type="paragraph" w:styleId="Title">
    <w:name w:val="Title"/>
    <w:basedOn w:val="Normal"/>
    <w:link w:val="Title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SenderContactInfo">
    <w:name w:val="Sender Contact Info"/>
    <w:basedOn w:val="Normal"/>
    <w:uiPriority w:val="2"/>
    <w:qFormat/>
    <w:pPr>
      <w:spacing w:after="920"/>
      <w:contextualSpacing/>
    </w:pPr>
  </w:style>
  <w:style w:type="character" w:styleId="IntenseEmphasis">
    <w:name w:val="Intense Emphasis"/>
    <w:basedOn w:val="DefaultParagraphFont"/>
    <w:uiPriority w:val="21"/>
    <w:semiHidden/>
    <w:unhideWhenUsed/>
    <w:rPr>
      <w:b/>
      <w:i/>
      <w:iCs/>
      <w:color w:val="4B3A2E" w:themeColor="text2"/>
    </w:rPr>
  </w:style>
  <w:style w:type="character" w:styleId="SubtleEmphasis">
    <w:name w:val="Subtle Emphasis"/>
    <w:basedOn w:val="DefaultParagraphFont"/>
    <w:uiPriority w:val="19"/>
    <w:semiHidden/>
    <w:unhideWhenUsed/>
    <w:qFormat/>
    <w:rPr>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character" w:customStyle="1" w:styleId="DateChar">
    <w:name w:val="Date Char"/>
    <w:basedOn w:val="DefaultParagraphFont"/>
    <w:link w:val="Date"/>
    <w:uiPriority w:val="3"/>
    <w:rPr>
      <w:b/>
      <w:spacing w:val="21"/>
    </w:rPr>
  </w:style>
  <w:style w:type="paragraph" w:styleId="Signature">
    <w:name w:val="Signature"/>
    <w:basedOn w:val="Normal"/>
    <w:link w:val="SignatureChar"/>
    <w:uiPriority w:val="7"/>
    <w:qFormat/>
    <w:pPr>
      <w:spacing w:before="1000" w:line="240" w:lineRule="auto"/>
      <w:contextualSpacing/>
    </w:pPr>
    <w:rPr>
      <w:b/>
      <w:spacing w:val="21"/>
    </w:rPr>
  </w:style>
  <w:style w:type="character" w:customStyle="1" w:styleId="SignatureChar">
    <w:name w:val="Signature Char"/>
    <w:basedOn w:val="DefaultParagraphFont"/>
    <w:link w:val="Signature"/>
    <w:uiPriority w:val="7"/>
    <w:rPr>
      <w:b/>
      <w:spacing w:val="21"/>
    </w:rPr>
  </w:style>
  <w:style w:type="paragraph" w:styleId="Salutation">
    <w:name w:val="Salutation"/>
    <w:basedOn w:val="Normal"/>
    <w:next w:val="Normal"/>
    <w:link w:val="SalutationChar"/>
    <w:uiPriority w:val="5"/>
    <w:qFormat/>
    <w:pPr>
      <w:spacing w:before="800"/>
      <w:contextualSpacing/>
    </w:pPr>
    <w:rPr>
      <w:b/>
      <w:spacing w:val="21"/>
    </w:rPr>
  </w:style>
  <w:style w:type="paragraph" w:customStyle="1" w:styleId="Name">
    <w:name w:val="Name"/>
    <w:basedOn w:val="Normal"/>
    <w:link w:val="NameChar"/>
    <w:uiPriority w:val="1"/>
    <w:qFormat/>
    <w:pPr>
      <w:spacing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paragraph" w:customStyle="1" w:styleId="RecipientContactInfo">
    <w:name w:val="Recipient Contact Info"/>
    <w:basedOn w:val="Normal"/>
    <w:link w:val="RecipientContactInfoChar"/>
    <w:uiPriority w:val="4"/>
    <w:qFormat/>
    <w:pPr>
      <w:spacing w:line="240" w:lineRule="auto"/>
      <w:contextualSpacing/>
    </w:pPr>
  </w:style>
  <w:style w:type="character" w:customStyle="1" w:styleId="RecipientContactInfoChar">
    <w:name w:val="Recipient Contact Info Char"/>
    <w:basedOn w:val="DefaultParagraphFont"/>
    <w:link w:val="RecipientContactInfo"/>
    <w:uiPriority w:val="4"/>
  </w:style>
  <w:style w:type="character" w:customStyle="1" w:styleId="SalutationChar">
    <w:name w:val="Salutation Char"/>
    <w:basedOn w:val="DefaultParagraphFont"/>
    <w:link w:val="Salutation"/>
    <w:uiPriority w:val="5"/>
    <w:rPr>
      <w:b/>
      <w:spacing w:val="2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i/>
      <w:spacing w:val="2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szCs w:val="24"/>
    </w:rPr>
  </w:style>
  <w:style w:type="paragraph" w:styleId="Closing">
    <w:name w:val="Closing"/>
    <w:basedOn w:val="Normal"/>
    <w:next w:val="Signature"/>
    <w:link w:val="ClosingChar"/>
    <w:uiPriority w:val="6"/>
    <w:qFormat/>
    <w:rsid w:val="0048751C"/>
  </w:style>
  <w:style w:type="character" w:customStyle="1" w:styleId="ClosingChar">
    <w:name w:val="Closing Char"/>
    <w:basedOn w:val="DefaultParagraphFont"/>
    <w:link w:val="Closing"/>
    <w:uiPriority w:val="6"/>
    <w:rsid w:val="0048751C"/>
  </w:style>
  <w:style w:type="character" w:styleId="Hyperlink">
    <w:name w:val="Hyperlink"/>
    <w:basedOn w:val="DefaultParagraphFont"/>
    <w:uiPriority w:val="99"/>
    <w:unhideWhenUsed/>
    <w:rsid w:val="00170E07"/>
    <w:rPr>
      <w:color w:val="3D859C" w:themeColor="hyperlink"/>
      <w:u w:val="single"/>
    </w:rPr>
  </w:style>
  <w:style w:type="character" w:styleId="UnresolvedMention">
    <w:name w:val="Unresolved Mention"/>
    <w:basedOn w:val="DefaultParagraphFont"/>
    <w:uiPriority w:val="99"/>
    <w:semiHidden/>
    <w:unhideWhenUsed/>
    <w:rsid w:val="00170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tonyang/Library/Containers/com.microsoft.Word/Data/Library/Application%20Support/Microsoft/Office/16.0/DTS/en-CN%7b04448521-B765-0947-87E2-7936137F5C83%7d/%7bAC928C61-EEE3-D64B-972E-FE4F487D7BC0%7dtf1000208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5D8BE4842D5742A5AECD3ADEE1B487"/>
        <w:category>
          <w:name w:val="General"/>
          <w:gallery w:val="placeholder"/>
        </w:category>
        <w:types>
          <w:type w:val="bbPlcHdr"/>
        </w:types>
        <w:behaviors>
          <w:behavior w:val="content"/>
        </w:behaviors>
        <w:guid w:val="{B3E7E536-2C15-C040-BCD4-D2151876B04E}"/>
      </w:docPartPr>
      <w:docPartBody>
        <w:p w:rsidR="00000000" w:rsidRDefault="00000000">
          <w:pPr>
            <w:pStyle w:val="E05D8BE4842D5742A5AECD3ADEE1B487"/>
          </w:pPr>
          <w:r>
            <w:t>Your Name</w:t>
          </w:r>
        </w:p>
      </w:docPartBody>
    </w:docPart>
    <w:docPart>
      <w:docPartPr>
        <w:name w:val="BCE961D742F42945A99324750C8B6D67"/>
        <w:category>
          <w:name w:val="General"/>
          <w:gallery w:val="placeholder"/>
        </w:category>
        <w:types>
          <w:type w:val="bbPlcHdr"/>
        </w:types>
        <w:behaviors>
          <w:behavior w:val="content"/>
        </w:behaviors>
        <w:guid w:val="{4043E881-6260-634A-A27F-BB31896ECBD7}"/>
      </w:docPartPr>
      <w:docPartBody>
        <w:p w:rsidR="00000000" w:rsidRDefault="00000000">
          <w:pPr>
            <w:pStyle w:val="BCE961D742F42945A99324750C8B6D67"/>
          </w:pPr>
          <w:r>
            <w:t>Date</w:t>
          </w:r>
        </w:p>
      </w:docPartBody>
    </w:docPart>
    <w:docPart>
      <w:docPartPr>
        <w:name w:val="9054C38C20C62E469971833FD8806780"/>
        <w:category>
          <w:name w:val="General"/>
          <w:gallery w:val="placeholder"/>
        </w:category>
        <w:types>
          <w:type w:val="bbPlcHdr"/>
        </w:types>
        <w:behaviors>
          <w:behavior w:val="content"/>
        </w:behaviors>
        <w:guid w:val="{83D42F0C-D609-6A45-BDE6-E4D3AEC03B92}"/>
      </w:docPartPr>
      <w:docPartBody>
        <w:p w:rsidR="00000000" w:rsidRDefault="00000000">
          <w:pPr>
            <w:pStyle w:val="9054C38C20C62E469971833FD8806780"/>
          </w:pPr>
          <w:r>
            <w:t>Recipient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6F"/>
    <w:rsid w:val="0076626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5D8BE4842D5742A5AECD3ADEE1B487">
    <w:name w:val="E05D8BE4842D5742A5AECD3ADEE1B487"/>
  </w:style>
  <w:style w:type="paragraph" w:customStyle="1" w:styleId="838F12AD1C3A184E9722B332566AF828">
    <w:name w:val="838F12AD1C3A184E9722B332566AF828"/>
  </w:style>
  <w:style w:type="paragraph" w:customStyle="1" w:styleId="D8761E5252E52745BF07A1A9036DC1F6">
    <w:name w:val="D8761E5252E52745BF07A1A9036DC1F6"/>
  </w:style>
  <w:style w:type="paragraph" w:customStyle="1" w:styleId="A3CD5B5314037E4FA099DBE8B8BB7CC0">
    <w:name w:val="A3CD5B5314037E4FA099DBE8B8BB7CC0"/>
  </w:style>
  <w:style w:type="paragraph" w:customStyle="1" w:styleId="BCE961D742F42945A99324750C8B6D67">
    <w:name w:val="BCE961D742F42945A99324750C8B6D67"/>
  </w:style>
  <w:style w:type="paragraph" w:customStyle="1" w:styleId="9054C38C20C62E469971833FD8806780">
    <w:name w:val="9054C38C20C62E469971833FD8806780"/>
  </w:style>
  <w:style w:type="paragraph" w:customStyle="1" w:styleId="CD648B3471FE4C448CA178C82554FF8A">
    <w:name w:val="CD648B3471FE4C448CA178C82554FF8A"/>
  </w:style>
  <w:style w:type="paragraph" w:customStyle="1" w:styleId="4B015F2EA57CF848B5A86641726D3A39">
    <w:name w:val="4B015F2EA57CF848B5A86641726D3A39"/>
  </w:style>
  <w:style w:type="paragraph" w:customStyle="1" w:styleId="F7476E212BAA0542B8148DC3E33C6C08">
    <w:name w:val="F7476E212BAA0542B8148DC3E33C6C08"/>
  </w:style>
  <w:style w:type="paragraph" w:customStyle="1" w:styleId="16003761968F424D9786DA9A6D1A22A8">
    <w:name w:val="16003761968F424D9786DA9A6D1A22A8"/>
  </w:style>
  <w:style w:type="paragraph" w:customStyle="1" w:styleId="99E1FCDD826F6942A06F35F2DF82C0D3">
    <w:name w:val="99E1FCDD826F6942A06F35F2DF82C0D3"/>
  </w:style>
  <w:style w:type="paragraph" w:customStyle="1" w:styleId="2D3ECE35A88EE5499026DBB3C239B820">
    <w:name w:val="2D3ECE35A88EE5499026DBB3C239B820"/>
  </w:style>
  <w:style w:type="paragraph" w:customStyle="1" w:styleId="094FF5090E22DD458A72B7F0EAC062F6">
    <w:name w:val="094FF5090E22DD458A72B7F0EAC062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Cover Letter.dotx</Template>
  <TotalTime>12</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Anton Yang</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Oliver Wyman</cp:keywords>
  <dc:description/>
  <cp:lastModifiedBy>Yang, Anton (MU-Student)</cp:lastModifiedBy>
  <cp:revision>1</cp:revision>
  <dcterms:created xsi:type="dcterms:W3CDTF">2023-10-05T21:09:00Z</dcterms:created>
  <dcterms:modified xsi:type="dcterms:W3CDTF">2023-10-05T21:26:00Z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TF10002039</vt:lpwstr>
  </property>
</Properties>
</file>